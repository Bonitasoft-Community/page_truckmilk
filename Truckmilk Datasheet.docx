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54" w:rsidRDefault="009C7454" w:rsidP="00E4368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3545"/>
      </w:tblGrid>
      <w:tr w:rsidR="009C7454" w:rsidTr="009C7454">
        <w:tc>
          <w:tcPr>
            <w:tcW w:w="4534" w:type="dxa"/>
          </w:tcPr>
          <w:p w:rsidR="009C7454" w:rsidRDefault="00037FDB" w:rsidP="00E4368D">
            <w:r>
              <w:object w:dxaOrig="4320" w:dyaOrig="17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110.25pt" o:ole="">
                  <v:imagedata r:id="rId9" o:title=""/>
                </v:shape>
                <o:OLEObject Type="Embed" ProgID="PBrush" ShapeID="_x0000_i1025" DrawAspect="Content" ObjectID="_1633431974" r:id="rId10"/>
              </w:object>
            </w:r>
          </w:p>
        </w:tc>
        <w:tc>
          <w:tcPr>
            <w:tcW w:w="4534" w:type="dxa"/>
          </w:tcPr>
          <w:p w:rsidR="009C7454" w:rsidRDefault="00924490" w:rsidP="00E4368D">
            <w:r>
              <w:t>Truck milk</w:t>
            </w:r>
            <w:r w:rsidR="009C7454">
              <w:t xml:space="preserve"> page is used</w:t>
            </w:r>
            <w:r>
              <w:t xml:space="preserve"> to schedule jobs, to be ex</w:t>
            </w:r>
            <w:r w:rsidR="00F702C8">
              <w:t>e</w:t>
            </w:r>
            <w:r>
              <w:t xml:space="preserve">cuted </w:t>
            </w:r>
            <w:r w:rsidR="00F702C8">
              <w:t>regularly</w:t>
            </w:r>
            <w:r>
              <w:t xml:space="preserve"> (every hour, days). Multiple jobs are embedded in the tool.</w:t>
            </w:r>
          </w:p>
          <w:p w:rsidR="00135D49" w:rsidRPr="00C5225D" w:rsidRDefault="00135D49" w:rsidP="00E4368D">
            <w:pPr>
              <w:rPr>
                <w:b/>
              </w:rPr>
            </w:pPr>
            <w:r w:rsidRPr="00C5225D">
              <w:rPr>
                <w:b/>
              </w:rPr>
              <w:t xml:space="preserve">When to use it? </w:t>
            </w:r>
          </w:p>
          <w:p w:rsidR="00135D49" w:rsidRDefault="00924490" w:rsidP="00E4368D">
            <w:r>
              <w:t xml:space="preserve">Existing plug send you an email per day with all your human </w:t>
            </w:r>
            <w:r w:rsidR="00F702C8">
              <w:t>task</w:t>
            </w:r>
            <w:r>
              <w:t xml:space="preserve">, or purge cases after </w:t>
            </w:r>
            <w:r w:rsidR="00F702C8">
              <w:t>three</w:t>
            </w:r>
            <w:r>
              <w:t xml:space="preserve"> month</w:t>
            </w:r>
            <w:r w:rsidR="00F702C8">
              <w:t>s</w:t>
            </w:r>
            <w:r>
              <w:t xml:space="preserve">, replay failed tasks. There </w:t>
            </w:r>
            <w:r w:rsidR="00F702C8">
              <w:t>is</w:t>
            </w:r>
            <w:r>
              <w:t xml:space="preserve"> multiple plug in</w:t>
            </w:r>
            <w:r w:rsidR="00F702C8">
              <w:t xml:space="preserve"> available.</w:t>
            </w:r>
            <w:bookmarkStart w:id="0" w:name="_GoBack"/>
            <w:bookmarkEnd w:id="0"/>
          </w:p>
          <w:p w:rsidR="00F2292E" w:rsidRDefault="00F2292E" w:rsidP="00E4368D"/>
          <w:p w:rsidR="00F2292E" w:rsidRPr="00135D49" w:rsidRDefault="00F2292E" w:rsidP="00E4368D"/>
        </w:tc>
      </w:tr>
    </w:tbl>
    <w:p w:rsidR="009C7454" w:rsidRPr="00E4368D" w:rsidRDefault="00924490" w:rsidP="00E4368D">
      <w:pPr>
        <w:pStyle w:val="ListHeading1"/>
      </w:pPr>
      <w:r>
        <w:t>Register a job</w:t>
      </w:r>
    </w:p>
    <w:p w:rsidR="00924490" w:rsidRDefault="00F702C8" w:rsidP="00E4368D">
      <w:r>
        <w:t>Use an existing plug in. Note that y</w:t>
      </w:r>
      <w:r w:rsidR="00924490">
        <w:t xml:space="preserve">ou can </w:t>
      </w:r>
      <w:r>
        <w:t>develop</w:t>
      </w:r>
      <w:r w:rsidR="00924490">
        <w:t xml:space="preserve"> and integrate </w:t>
      </w:r>
      <w:r>
        <w:t xml:space="preserve">your </w:t>
      </w:r>
      <w:r w:rsidR="008F7A6C">
        <w:t>P</w:t>
      </w:r>
      <w:r w:rsidR="00924490">
        <w:t>lug in.</w:t>
      </w:r>
    </w:p>
    <w:p w:rsidR="00F2292E" w:rsidRDefault="00F702C8" w:rsidP="00E4368D">
      <w:r>
        <w:t xml:space="preserve">Create a job, specify the plug in to execute, and the </w:t>
      </w:r>
      <w:r w:rsidR="00924490">
        <w:t>frequency. Plug in has parameters (how many days before purging a case? Who to send a</w:t>
      </w:r>
      <w:r>
        <w:t>n</w:t>
      </w:r>
      <w:r w:rsidR="00924490">
        <w:t xml:space="preserve"> email to give a summary of task to do?). </w:t>
      </w:r>
      <w:r>
        <w:t>After execution, plug in generated result and documents.</w:t>
      </w:r>
    </w:p>
    <w:p w:rsidR="00924490" w:rsidRDefault="00F702C8" w:rsidP="00924490">
      <w:pPr>
        <w:pStyle w:val="ListHeading1"/>
      </w:pPr>
      <w:r>
        <w:t xml:space="preserve">Existing </w:t>
      </w:r>
      <w:r w:rsidR="00924490">
        <w:t>plug in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>Purge case after a delay. You want to keep the archive case for administration, and then purge them after a delay (</w:t>
      </w:r>
      <w:r w:rsidR="00B76E13">
        <w:t>three month</w:t>
      </w:r>
      <w:r w:rsidR="00F702C8">
        <w:t>s</w:t>
      </w:r>
      <w:r w:rsidR="00B76E13">
        <w:t>, five month</w:t>
      </w:r>
      <w:r w:rsidR="00F702C8">
        <w:t>s</w:t>
      </w:r>
      <w:r>
        <w:t>, one year?). Give the delay to the plug in, and filter on processes i</w:t>
      </w:r>
      <w:r w:rsidR="00F702C8">
        <w:t>n</w:t>
      </w:r>
      <w:r>
        <w:t xml:space="preserve"> option. 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>Get the list of case archive</w:t>
      </w:r>
      <w:r w:rsidR="00F702C8">
        <w:t>d</w:t>
      </w:r>
      <w:r>
        <w:t xml:space="preserve"> to purge. This plug in calculate a CSV list of cases to purge.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>Purge from the list. Upload a list of cases to purge (the previous plug in calculate a list for you, you can use it and give then a status case per case).</w:t>
      </w:r>
    </w:p>
    <w:p w:rsidR="00924490" w:rsidRDefault="00924490" w:rsidP="00924490">
      <w:pPr>
        <w:pStyle w:val="Paragraphedeliste"/>
        <w:numPr>
          <w:ilvl w:val="0"/>
          <w:numId w:val="15"/>
        </w:numPr>
      </w:pPr>
      <w:r>
        <w:t xml:space="preserve">Replay the failed tasks. You don’t want to manage all errors in your process via some BPMN event? You want to </w:t>
      </w:r>
      <w:r w:rsidR="008F7A6C">
        <w:t>replay</w:t>
      </w:r>
      <w:r>
        <w:t xml:space="preserve"> some failed tasks after 10 m</w:t>
      </w:r>
      <w:r w:rsidR="00AA081E">
        <w:t>i</w:t>
      </w:r>
      <w:r>
        <w:t>n</w:t>
      </w:r>
      <w:r w:rsidR="00AA081E">
        <w:t>utes</w:t>
      </w:r>
      <w:r>
        <w:t xml:space="preserve"> or 1 hour? This plug in does that. So, you have the time to fix the issue (a database was stopped, a service was done) and do not need to connect as an administrator to reply all tasks</w:t>
      </w:r>
    </w:p>
    <w:p w:rsidR="00924490" w:rsidRPr="00924490" w:rsidRDefault="00924490" w:rsidP="00924490">
      <w:pPr>
        <w:pStyle w:val="Paragraphedeliste"/>
        <w:numPr>
          <w:ilvl w:val="0"/>
          <w:numId w:val="15"/>
        </w:numPr>
      </w:pPr>
      <w:r>
        <w:t>Email a synthesis of task</w:t>
      </w:r>
      <w:r w:rsidR="00F702C8">
        <w:t>s per user</w:t>
      </w:r>
      <w:r>
        <w:t xml:space="preserve">. </w:t>
      </w:r>
      <w:proofErr w:type="gramStart"/>
      <w:r>
        <w:t xml:space="preserve">This </w:t>
      </w:r>
      <w:r w:rsidR="00AA081E">
        <w:t>plug-in</w:t>
      </w:r>
      <w:r>
        <w:t xml:space="preserve"> check</w:t>
      </w:r>
      <w:r w:rsidR="00F702C8">
        <w:t>s</w:t>
      </w:r>
      <w:proofErr w:type="gramEnd"/>
      <w:r>
        <w:t>, user per user, all tasks assigned to the user (or where he’s a candidate), and send one email with a link to all tasks</w:t>
      </w:r>
      <w:r w:rsidR="00F702C8">
        <w:t>.</w:t>
      </w:r>
    </w:p>
    <w:p w:rsidR="009C7454" w:rsidRDefault="009C7454" w:rsidP="00E4368D">
      <w:pPr>
        <w:pStyle w:val="ListHeading1"/>
      </w:pPr>
      <w:r>
        <w:t>Develop</w:t>
      </w:r>
      <w:r w:rsidR="00924490">
        <w:t xml:space="preserve"> your own plug in</w:t>
      </w:r>
    </w:p>
    <w:p w:rsidR="00F2292E" w:rsidRPr="00F2292E" w:rsidRDefault="00924490" w:rsidP="00E4368D">
      <w:r>
        <w:t>It’s easy to develop a new plug in, then registered it in the page.</w:t>
      </w:r>
    </w:p>
    <w:p w:rsidR="008540A5" w:rsidRPr="00F702C8" w:rsidRDefault="008540A5" w:rsidP="002372DB">
      <w:pPr>
        <w:sectPr w:rsidR="008540A5" w:rsidRPr="00F702C8" w:rsidSect="00E4368D">
          <w:headerReference w:type="even" r:id="rId11"/>
          <w:headerReference w:type="default" r:id="rId12"/>
          <w:headerReference w:type="first" r:id="rId13"/>
          <w:pgSz w:w="11900" w:h="16840"/>
          <w:pgMar w:top="1486" w:right="1486" w:bottom="426" w:left="1486" w:header="1474" w:footer="720" w:gutter="0"/>
          <w:cols w:space="720"/>
          <w:titlePg/>
          <w:docGrid w:linePitch="360"/>
        </w:sectPr>
      </w:pPr>
    </w:p>
    <w:p w:rsidR="00F1716A" w:rsidRPr="00F702C8" w:rsidRDefault="00F1716A" w:rsidP="00E4368D"/>
    <w:p w:rsidR="00F1716A" w:rsidRPr="00F702C8" w:rsidRDefault="00F1716A" w:rsidP="00E4368D"/>
    <w:p w:rsidR="00DD68D5" w:rsidRPr="00F702C8" w:rsidRDefault="00DD68D5" w:rsidP="00E4368D">
      <w:pPr>
        <w:pStyle w:val="Titre7"/>
      </w:pPr>
    </w:p>
    <w:p w:rsidR="00B5732D" w:rsidRPr="00F702C8" w:rsidRDefault="00B5732D" w:rsidP="00E4368D">
      <w:pPr>
        <w:pStyle w:val="Titre7"/>
      </w:pPr>
    </w:p>
    <w:p w:rsidR="00F1716A" w:rsidRPr="00924490" w:rsidRDefault="00DD077A" w:rsidP="00E4368D">
      <w:pPr>
        <w:pStyle w:val="Titre7"/>
        <w:rPr>
          <w:lang w:val="fr-FR"/>
        </w:rPr>
      </w:pPr>
      <w:r w:rsidRPr="00924490">
        <w:rPr>
          <w:lang w:val="fr-FR"/>
        </w:rPr>
        <w:t>HEADQUARTERS</w:t>
      </w:r>
    </w:p>
    <w:p w:rsidR="00F1716A" w:rsidRPr="00924490" w:rsidRDefault="00A73FB8" w:rsidP="00E4368D">
      <w:pPr>
        <w:pStyle w:val="Titre8"/>
        <w:rPr>
          <w:lang w:val="fr-FR"/>
        </w:rPr>
      </w:pPr>
      <w:r w:rsidRPr="00924490">
        <w:rPr>
          <w:lang w:val="fr-FR"/>
        </w:rPr>
        <w:t xml:space="preserve">PARIS, </w:t>
      </w:r>
      <w:r w:rsidR="00DD077A" w:rsidRPr="00924490">
        <w:rPr>
          <w:lang w:val="fr-FR"/>
        </w:rPr>
        <w:t>FRANCE</w:t>
      </w:r>
    </w:p>
    <w:p w:rsidR="00A73FB8" w:rsidRPr="00325392" w:rsidRDefault="00A73FB8" w:rsidP="00E4368D">
      <w:pPr>
        <w:pStyle w:val="Titre9"/>
        <w:rPr>
          <w:lang w:val="fr-FR"/>
        </w:rPr>
      </w:pPr>
      <w:r w:rsidRPr="00924490">
        <w:rPr>
          <w:lang w:val="fr-FR"/>
        </w:rPr>
        <w:t>76 bo</w:t>
      </w:r>
      <w:r w:rsidRPr="00325392">
        <w:rPr>
          <w:lang w:val="fr-FR"/>
        </w:rPr>
        <w:t xml:space="preserve">ulevard de la République </w:t>
      </w:r>
    </w:p>
    <w:p w:rsidR="00A73FB8" w:rsidRDefault="00A73FB8" w:rsidP="00E4368D">
      <w:pPr>
        <w:pStyle w:val="Titre9"/>
      </w:pPr>
      <w:r>
        <w:t>92100 Boulogne-Billancourt</w:t>
      </w:r>
    </w:p>
    <w:p w:rsidR="00F1716A" w:rsidRPr="00485F12" w:rsidRDefault="00DD077A" w:rsidP="00E4368D">
      <w:pPr>
        <w:pStyle w:val="Titre7"/>
      </w:pPr>
      <w:r w:rsidRPr="00485F12">
        <w:t>EMEA, ASIA &amp; LATIN AMERICA</w:t>
      </w:r>
    </w:p>
    <w:p w:rsidR="00F1716A" w:rsidRPr="00485F12" w:rsidRDefault="00A73FB8" w:rsidP="00E4368D">
      <w:pPr>
        <w:pStyle w:val="Titre8"/>
      </w:pPr>
      <w:r>
        <w:t>GRENOBLE</w:t>
      </w:r>
      <w:r w:rsidR="00DD077A" w:rsidRPr="00485F12">
        <w:t>, FRANCE</w:t>
      </w:r>
    </w:p>
    <w:p w:rsidR="00DD077A" w:rsidRPr="00485F12" w:rsidRDefault="00A73FB8" w:rsidP="00E4368D">
      <w:pPr>
        <w:pStyle w:val="Titre9"/>
      </w:pPr>
      <w:r w:rsidRPr="00485F12">
        <w:t>32, rue Gustave Eiffel</w:t>
      </w:r>
      <w:r w:rsidRPr="00485F12">
        <w:br/>
        <w:t xml:space="preserve">38000 Grenoble </w:t>
      </w:r>
    </w:p>
    <w:p w:rsidR="00F1716A" w:rsidRPr="00485F12" w:rsidRDefault="00DD077A" w:rsidP="00E4368D">
      <w:pPr>
        <w:pStyle w:val="Titre7"/>
      </w:pPr>
      <w:r w:rsidRPr="00485F12">
        <w:t>N</w:t>
      </w:r>
      <w:r w:rsidR="00F1716A" w:rsidRPr="00485F12">
        <w:t>ORTH AMERICA</w:t>
      </w:r>
    </w:p>
    <w:p w:rsidR="00F1716A" w:rsidRPr="00924490" w:rsidRDefault="00DD077A" w:rsidP="00E4368D">
      <w:pPr>
        <w:pStyle w:val="Titre8"/>
        <w:rPr>
          <w:lang w:val="es-ES"/>
        </w:rPr>
      </w:pPr>
      <w:r w:rsidRPr="00924490">
        <w:rPr>
          <w:lang w:val="es-ES"/>
        </w:rPr>
        <w:t>SAN FRANCISCO, USA</w:t>
      </w:r>
    </w:p>
    <w:p w:rsidR="00DD077A" w:rsidRPr="00924490" w:rsidRDefault="00D23D55" w:rsidP="00E4368D">
      <w:pPr>
        <w:pStyle w:val="Titre9"/>
        <w:rPr>
          <w:lang w:val="es-ES"/>
        </w:rPr>
      </w:pPr>
      <w:r w:rsidRPr="00924490">
        <w:rPr>
          <w:lang w:val="es-ES"/>
        </w:rPr>
        <w:t xml:space="preserve">44 </w:t>
      </w:r>
      <w:proofErr w:type="spellStart"/>
      <w:r w:rsidRPr="00924490">
        <w:rPr>
          <w:lang w:val="es-ES"/>
        </w:rPr>
        <w:t>Tehama</w:t>
      </w:r>
      <w:proofErr w:type="spellEnd"/>
      <w:r w:rsidRPr="00924490">
        <w:rPr>
          <w:lang w:val="es-ES"/>
        </w:rPr>
        <w:t xml:space="preserve"> Street</w:t>
      </w:r>
      <w:r w:rsidR="00DD077A" w:rsidRPr="00924490">
        <w:rPr>
          <w:lang w:val="es-ES"/>
        </w:rPr>
        <w:br/>
        <w:t>San Francisco, CA</w:t>
      </w:r>
      <w:r w:rsidRPr="00924490">
        <w:rPr>
          <w:lang w:val="es-ES"/>
        </w:rPr>
        <w:t xml:space="preserve"> 94105</w:t>
      </w:r>
    </w:p>
    <w:p w:rsidR="00D23D55" w:rsidRPr="00924490" w:rsidRDefault="00D23D55" w:rsidP="00E4368D">
      <w:pPr>
        <w:pStyle w:val="Titre8"/>
        <w:rPr>
          <w:lang w:val="es-ES"/>
        </w:rPr>
      </w:pPr>
    </w:p>
    <w:p w:rsidR="00D23D55" w:rsidRPr="00485F12" w:rsidRDefault="00D23D55" w:rsidP="00E4368D">
      <w:pPr>
        <w:pStyle w:val="Titre8"/>
      </w:pPr>
      <w:r>
        <w:t>NEW YORK</w:t>
      </w:r>
      <w:r w:rsidRPr="00485F12">
        <w:t>, USA</w:t>
      </w:r>
    </w:p>
    <w:p w:rsidR="00D23D55" w:rsidRDefault="00D23D55" w:rsidP="00E4368D">
      <w:pPr>
        <w:pStyle w:val="Titre9"/>
      </w:pPr>
      <w:r>
        <w:t xml:space="preserve">33 Nassau Avenue </w:t>
      </w:r>
    </w:p>
    <w:p w:rsidR="00D23D55" w:rsidRPr="00485F12" w:rsidRDefault="00D23D55" w:rsidP="00E4368D">
      <w:pPr>
        <w:pStyle w:val="Titre9"/>
      </w:pPr>
      <w:r>
        <w:t>Brooklyn NY 11222</w:t>
      </w:r>
    </w:p>
    <w:p w:rsidR="00D23D55" w:rsidRPr="00D23D55" w:rsidRDefault="00D23D55" w:rsidP="00E4368D"/>
    <w:p w:rsidR="00DD077A" w:rsidRPr="00485F12" w:rsidRDefault="00DD077A" w:rsidP="00E4368D"/>
    <w:sectPr w:rsidR="00DD077A" w:rsidRPr="00485F12" w:rsidSect="00DE7B44">
      <w:headerReference w:type="first" r:id="rId14"/>
      <w:pgSz w:w="11900" w:h="16840"/>
      <w:pgMar w:top="1486" w:right="1486" w:bottom="2087" w:left="1486" w:header="198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8D5" w:rsidRDefault="000D68D5" w:rsidP="00E4368D">
      <w:r>
        <w:t>d</w:t>
      </w:r>
    </w:p>
    <w:p w:rsidR="000D68D5" w:rsidRDefault="000D68D5" w:rsidP="00E4368D">
      <w:pPr>
        <w:pStyle w:val="En-tte"/>
      </w:pPr>
    </w:p>
  </w:endnote>
  <w:endnote w:type="continuationSeparator" w:id="0">
    <w:p w:rsidR="000D68D5" w:rsidRDefault="000D68D5" w:rsidP="00E43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charset w:val="00"/>
    <w:family w:val="auto"/>
    <w:pitch w:val="variable"/>
    <w:sig w:usb0="00000003" w:usb1="4000204A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8D5" w:rsidRDefault="000D68D5" w:rsidP="00E4368D"/>
  </w:footnote>
  <w:footnote w:type="continuationSeparator" w:id="0">
    <w:p w:rsidR="000D68D5" w:rsidRDefault="000D68D5" w:rsidP="00E4368D">
      <w:r>
        <w:continuationSeparator/>
      </w:r>
    </w:p>
    <w:p w:rsidR="000D68D5" w:rsidRDefault="000D68D5" w:rsidP="00E43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172" w:tblpY="1105"/>
      <w:tblW w:w="4623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67"/>
    </w:tblGrid>
    <w:tr w:rsidR="00C050EA" w:rsidRPr="0025191F" w:rsidTr="00275435">
      <w:trPr>
        <w:trHeight w:val="542"/>
      </w:trPr>
      <w:tc>
        <w:tcPr>
          <w:tcW w:w="5000" w:type="pct"/>
        </w:tcPr>
        <w:p w:rsidR="00C050EA" w:rsidRPr="0025191F" w:rsidRDefault="000D68D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1072642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-956310</wp:posOffset>
          </wp:positionV>
          <wp:extent cx="7559675" cy="950595"/>
          <wp:effectExtent l="0" t="0" r="9525" b="0"/>
          <wp:wrapThrough wrapText="bothSides">
            <wp:wrapPolygon edited="0">
              <wp:start x="0" y="0"/>
              <wp:lineTo x="0" y="20778"/>
              <wp:lineTo x="21555" y="20778"/>
              <wp:lineTo x="21555" y="0"/>
              <wp:lineTo x="0" y="0"/>
            </wp:wrapPolygon>
          </wp:wrapThrough>
          <wp:docPr id="4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732" w:tblpY="1137"/>
      <w:tblW w:w="4671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55"/>
    </w:tblGrid>
    <w:tr w:rsidR="00C050EA" w:rsidRPr="0025191F" w:rsidTr="00275435">
      <w:trPr>
        <w:trHeight w:val="322"/>
      </w:trPr>
      <w:tc>
        <w:tcPr>
          <w:tcW w:w="5000" w:type="pct"/>
        </w:tcPr>
        <w:p w:rsidR="00C050EA" w:rsidRPr="0025191F" w:rsidRDefault="000D68D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5861382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-934720</wp:posOffset>
          </wp:positionV>
          <wp:extent cx="7559675" cy="956310"/>
          <wp:effectExtent l="0" t="0" r="9525" b="8890"/>
          <wp:wrapNone/>
          <wp:docPr id="4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6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1105"/>
      <w:tblW w:w="4367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99"/>
    </w:tblGrid>
    <w:tr w:rsidR="00C050EA" w:rsidRPr="0025191F" w:rsidTr="00E4368D">
      <w:trPr>
        <w:trHeight w:val="79"/>
      </w:trPr>
      <w:tc>
        <w:tcPr>
          <w:tcW w:w="5000" w:type="pct"/>
        </w:tcPr>
        <w:p w:rsidR="00C050EA" w:rsidRPr="0025191F" w:rsidRDefault="000D68D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1750080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-935991</wp:posOffset>
          </wp:positionV>
          <wp:extent cx="7559675" cy="942975"/>
          <wp:effectExtent l="0" t="0" r="0" b="0"/>
          <wp:wrapNone/>
          <wp:docPr id="4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42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-1260475</wp:posOffset>
          </wp:positionV>
          <wp:extent cx="7631430" cy="10798175"/>
          <wp:effectExtent l="0" t="0" r="0" b="0"/>
          <wp:wrapNone/>
          <wp:docPr id="8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1079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FDEEB0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29C0EE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B6CE8A0"/>
    <w:lvl w:ilvl="0">
      <w:start w:val="1"/>
      <w:numFmt w:val="bullet"/>
      <w:pStyle w:val="Listepuces4"/>
      <w:lvlText w:val="o"/>
      <w:lvlJc w:val="left"/>
      <w:pPr>
        <w:ind w:left="1209" w:hanging="360"/>
      </w:pPr>
      <w:rPr>
        <w:rFonts w:ascii="Courier New" w:hAnsi="Courier New" w:hint="default"/>
      </w:rPr>
    </w:lvl>
  </w:abstractNum>
  <w:abstractNum w:abstractNumId="3" w15:restartNumberingAfterBreak="0">
    <w:nsid w:val="FFFFFF82"/>
    <w:multiLevelType w:val="singleLevel"/>
    <w:tmpl w:val="034CCA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04E97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8B8A8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76134"/>
    <w:multiLevelType w:val="hybridMultilevel"/>
    <w:tmpl w:val="C71287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36B84"/>
    <w:multiLevelType w:val="hybridMultilevel"/>
    <w:tmpl w:val="71067AB4"/>
    <w:lvl w:ilvl="0" w:tplc="9468C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5FE"/>
    <w:multiLevelType w:val="hybridMultilevel"/>
    <w:tmpl w:val="E0883E10"/>
    <w:lvl w:ilvl="0" w:tplc="4D6474D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C6A"/>
    <w:multiLevelType w:val="hybridMultilevel"/>
    <w:tmpl w:val="607ABFA4"/>
    <w:lvl w:ilvl="0" w:tplc="6AB29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44E398">
      <w:start w:val="1"/>
      <w:numFmt w:val="bullet"/>
      <w:pStyle w:val="Requiremen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7FE2384">
      <w:start w:val="133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1E5706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1D18999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02A7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F022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D2820A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668C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9E1CF2"/>
    <w:multiLevelType w:val="hybridMultilevel"/>
    <w:tmpl w:val="E6DC3510"/>
    <w:lvl w:ilvl="0" w:tplc="9BAC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B7B74"/>
    <w:multiLevelType w:val="hybridMultilevel"/>
    <w:tmpl w:val="D304F8AE"/>
    <w:lvl w:ilvl="0" w:tplc="B2A88534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34C33"/>
    <w:multiLevelType w:val="hybridMultilevel"/>
    <w:tmpl w:val="66EA7740"/>
    <w:lvl w:ilvl="0" w:tplc="F3A6D016">
      <w:start w:val="1"/>
      <w:numFmt w:val="decimal"/>
      <w:pStyle w:val="Lgende"/>
      <w:lvlText w:val="Figure %1.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04C61"/>
    <w:multiLevelType w:val="multilevel"/>
    <w:tmpl w:val="0304FCE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UxNjQwszA2tTBQ0lEKTi0uzszPAykwqgUASb2HniwAAAA="/>
  </w:docVars>
  <w:rsids>
    <w:rsidRoot w:val="00EA19A2"/>
    <w:rsid w:val="00005BEE"/>
    <w:rsid w:val="00005FF6"/>
    <w:rsid w:val="00017436"/>
    <w:rsid w:val="00022DC0"/>
    <w:rsid w:val="000350F5"/>
    <w:rsid w:val="00037FDB"/>
    <w:rsid w:val="00062514"/>
    <w:rsid w:val="00077E46"/>
    <w:rsid w:val="000803A3"/>
    <w:rsid w:val="000869D8"/>
    <w:rsid w:val="00086E18"/>
    <w:rsid w:val="0009211F"/>
    <w:rsid w:val="000A0905"/>
    <w:rsid w:val="000D40D4"/>
    <w:rsid w:val="000D68D5"/>
    <w:rsid w:val="000E764D"/>
    <w:rsid w:val="000F7952"/>
    <w:rsid w:val="00101FF8"/>
    <w:rsid w:val="00106255"/>
    <w:rsid w:val="00120968"/>
    <w:rsid w:val="00131148"/>
    <w:rsid w:val="001338FD"/>
    <w:rsid w:val="00135D49"/>
    <w:rsid w:val="00140280"/>
    <w:rsid w:val="00146965"/>
    <w:rsid w:val="001651C5"/>
    <w:rsid w:val="0016621E"/>
    <w:rsid w:val="001771E2"/>
    <w:rsid w:val="00184460"/>
    <w:rsid w:val="00184BFF"/>
    <w:rsid w:val="0018527B"/>
    <w:rsid w:val="001A0014"/>
    <w:rsid w:val="001A4C5D"/>
    <w:rsid w:val="001B7055"/>
    <w:rsid w:val="001C0923"/>
    <w:rsid w:val="001C1A59"/>
    <w:rsid w:val="001C484E"/>
    <w:rsid w:val="001D1ACC"/>
    <w:rsid w:val="001D40D1"/>
    <w:rsid w:val="001E157A"/>
    <w:rsid w:val="001F7B1E"/>
    <w:rsid w:val="002059C1"/>
    <w:rsid w:val="00213B50"/>
    <w:rsid w:val="00214701"/>
    <w:rsid w:val="002170B6"/>
    <w:rsid w:val="002308C0"/>
    <w:rsid w:val="00233851"/>
    <w:rsid w:val="002372DB"/>
    <w:rsid w:val="00242205"/>
    <w:rsid w:val="00244957"/>
    <w:rsid w:val="00250ADE"/>
    <w:rsid w:val="002526E5"/>
    <w:rsid w:val="00267832"/>
    <w:rsid w:val="00275435"/>
    <w:rsid w:val="00284F48"/>
    <w:rsid w:val="002961DE"/>
    <w:rsid w:val="002A7BCD"/>
    <w:rsid w:val="002B0650"/>
    <w:rsid w:val="002B2375"/>
    <w:rsid w:val="002B5215"/>
    <w:rsid w:val="002B5D5B"/>
    <w:rsid w:val="002D1255"/>
    <w:rsid w:val="002D343B"/>
    <w:rsid w:val="002D676F"/>
    <w:rsid w:val="002E0D2C"/>
    <w:rsid w:val="002E7BB0"/>
    <w:rsid w:val="002F6BFA"/>
    <w:rsid w:val="00305352"/>
    <w:rsid w:val="00325392"/>
    <w:rsid w:val="0033701F"/>
    <w:rsid w:val="00352A17"/>
    <w:rsid w:val="00353673"/>
    <w:rsid w:val="00363541"/>
    <w:rsid w:val="0037054C"/>
    <w:rsid w:val="00381624"/>
    <w:rsid w:val="00390541"/>
    <w:rsid w:val="00392E70"/>
    <w:rsid w:val="00394DD6"/>
    <w:rsid w:val="003A3CEC"/>
    <w:rsid w:val="003A44A0"/>
    <w:rsid w:val="003B7F75"/>
    <w:rsid w:val="003D7C08"/>
    <w:rsid w:val="003E291F"/>
    <w:rsid w:val="003F5BD2"/>
    <w:rsid w:val="00401763"/>
    <w:rsid w:val="0040764F"/>
    <w:rsid w:val="0042379A"/>
    <w:rsid w:val="00430730"/>
    <w:rsid w:val="00433570"/>
    <w:rsid w:val="00460D59"/>
    <w:rsid w:val="00470E9A"/>
    <w:rsid w:val="004772FA"/>
    <w:rsid w:val="0048321B"/>
    <w:rsid w:val="00485F0B"/>
    <w:rsid w:val="00485F12"/>
    <w:rsid w:val="00485F94"/>
    <w:rsid w:val="004A56E1"/>
    <w:rsid w:val="004C437A"/>
    <w:rsid w:val="004C4894"/>
    <w:rsid w:val="004D5CB0"/>
    <w:rsid w:val="004E012B"/>
    <w:rsid w:val="004E4278"/>
    <w:rsid w:val="004F1ADF"/>
    <w:rsid w:val="004F1DBA"/>
    <w:rsid w:val="00505E3F"/>
    <w:rsid w:val="00520D1A"/>
    <w:rsid w:val="00522586"/>
    <w:rsid w:val="005365ED"/>
    <w:rsid w:val="00552650"/>
    <w:rsid w:val="005614CF"/>
    <w:rsid w:val="0056663D"/>
    <w:rsid w:val="005811EF"/>
    <w:rsid w:val="0058264C"/>
    <w:rsid w:val="005916EA"/>
    <w:rsid w:val="005B320C"/>
    <w:rsid w:val="005C3EEC"/>
    <w:rsid w:val="005C5C4B"/>
    <w:rsid w:val="005D3041"/>
    <w:rsid w:val="005D7FF0"/>
    <w:rsid w:val="00600692"/>
    <w:rsid w:val="006030B2"/>
    <w:rsid w:val="00607A89"/>
    <w:rsid w:val="00623ED0"/>
    <w:rsid w:val="00631971"/>
    <w:rsid w:val="0063605C"/>
    <w:rsid w:val="00645F3B"/>
    <w:rsid w:val="0065098C"/>
    <w:rsid w:val="006739B5"/>
    <w:rsid w:val="00676684"/>
    <w:rsid w:val="00680FEE"/>
    <w:rsid w:val="00687AEC"/>
    <w:rsid w:val="00694F6E"/>
    <w:rsid w:val="006B0D82"/>
    <w:rsid w:val="006E2F31"/>
    <w:rsid w:val="006E5A5B"/>
    <w:rsid w:val="00703359"/>
    <w:rsid w:val="00706528"/>
    <w:rsid w:val="00717ACA"/>
    <w:rsid w:val="00753802"/>
    <w:rsid w:val="00770DC2"/>
    <w:rsid w:val="00774EDA"/>
    <w:rsid w:val="0077547A"/>
    <w:rsid w:val="00780FA6"/>
    <w:rsid w:val="00791B2F"/>
    <w:rsid w:val="00793C18"/>
    <w:rsid w:val="00795F30"/>
    <w:rsid w:val="007A52E4"/>
    <w:rsid w:val="007B19C3"/>
    <w:rsid w:val="007B2995"/>
    <w:rsid w:val="007C352B"/>
    <w:rsid w:val="007D6E91"/>
    <w:rsid w:val="007E05EE"/>
    <w:rsid w:val="007E21FC"/>
    <w:rsid w:val="007E6F59"/>
    <w:rsid w:val="007F277F"/>
    <w:rsid w:val="007F7169"/>
    <w:rsid w:val="007F756E"/>
    <w:rsid w:val="0080441E"/>
    <w:rsid w:val="008055F3"/>
    <w:rsid w:val="00806018"/>
    <w:rsid w:val="00823BF7"/>
    <w:rsid w:val="008540A5"/>
    <w:rsid w:val="00864137"/>
    <w:rsid w:val="00880AB8"/>
    <w:rsid w:val="00896DEA"/>
    <w:rsid w:val="008C6A66"/>
    <w:rsid w:val="008D41BE"/>
    <w:rsid w:val="008F7A6C"/>
    <w:rsid w:val="0091292F"/>
    <w:rsid w:val="00924490"/>
    <w:rsid w:val="009355B9"/>
    <w:rsid w:val="00935C8C"/>
    <w:rsid w:val="009453BA"/>
    <w:rsid w:val="00947F05"/>
    <w:rsid w:val="0095424B"/>
    <w:rsid w:val="00957846"/>
    <w:rsid w:val="00962CE3"/>
    <w:rsid w:val="0096383C"/>
    <w:rsid w:val="009650FE"/>
    <w:rsid w:val="00974B40"/>
    <w:rsid w:val="00994ED9"/>
    <w:rsid w:val="00996807"/>
    <w:rsid w:val="009B6B70"/>
    <w:rsid w:val="009C7454"/>
    <w:rsid w:val="009D455B"/>
    <w:rsid w:val="009E37EE"/>
    <w:rsid w:val="00A17C07"/>
    <w:rsid w:val="00A2272A"/>
    <w:rsid w:val="00A228DF"/>
    <w:rsid w:val="00A24259"/>
    <w:rsid w:val="00A34DF2"/>
    <w:rsid w:val="00A3606B"/>
    <w:rsid w:val="00A41FDF"/>
    <w:rsid w:val="00A53775"/>
    <w:rsid w:val="00A61254"/>
    <w:rsid w:val="00A612C7"/>
    <w:rsid w:val="00A70B5D"/>
    <w:rsid w:val="00A73FB8"/>
    <w:rsid w:val="00A77930"/>
    <w:rsid w:val="00A92D4A"/>
    <w:rsid w:val="00AA081E"/>
    <w:rsid w:val="00AD3086"/>
    <w:rsid w:val="00AE79B9"/>
    <w:rsid w:val="00AF33FB"/>
    <w:rsid w:val="00B016E9"/>
    <w:rsid w:val="00B124ED"/>
    <w:rsid w:val="00B13EB0"/>
    <w:rsid w:val="00B151E6"/>
    <w:rsid w:val="00B20144"/>
    <w:rsid w:val="00B21281"/>
    <w:rsid w:val="00B22E74"/>
    <w:rsid w:val="00B24181"/>
    <w:rsid w:val="00B25A42"/>
    <w:rsid w:val="00B3114C"/>
    <w:rsid w:val="00B43996"/>
    <w:rsid w:val="00B53D37"/>
    <w:rsid w:val="00B56394"/>
    <w:rsid w:val="00B5732D"/>
    <w:rsid w:val="00B612F1"/>
    <w:rsid w:val="00B62EA7"/>
    <w:rsid w:val="00B65A16"/>
    <w:rsid w:val="00B6681A"/>
    <w:rsid w:val="00B66F98"/>
    <w:rsid w:val="00B76E13"/>
    <w:rsid w:val="00B82494"/>
    <w:rsid w:val="00B858B4"/>
    <w:rsid w:val="00B87047"/>
    <w:rsid w:val="00B91E6A"/>
    <w:rsid w:val="00B94D97"/>
    <w:rsid w:val="00BA3553"/>
    <w:rsid w:val="00BB441E"/>
    <w:rsid w:val="00BC7213"/>
    <w:rsid w:val="00BD669B"/>
    <w:rsid w:val="00BE063B"/>
    <w:rsid w:val="00BE0F4B"/>
    <w:rsid w:val="00C04B28"/>
    <w:rsid w:val="00C050EA"/>
    <w:rsid w:val="00C10D3D"/>
    <w:rsid w:val="00C35CB5"/>
    <w:rsid w:val="00C51063"/>
    <w:rsid w:val="00C5225D"/>
    <w:rsid w:val="00C6736C"/>
    <w:rsid w:val="00C83A1C"/>
    <w:rsid w:val="00C86DDF"/>
    <w:rsid w:val="00CA2014"/>
    <w:rsid w:val="00CA2714"/>
    <w:rsid w:val="00CA659C"/>
    <w:rsid w:val="00CB4475"/>
    <w:rsid w:val="00CB5B58"/>
    <w:rsid w:val="00CC024C"/>
    <w:rsid w:val="00CE1A81"/>
    <w:rsid w:val="00D1600A"/>
    <w:rsid w:val="00D22180"/>
    <w:rsid w:val="00D23D55"/>
    <w:rsid w:val="00D33705"/>
    <w:rsid w:val="00D34AB1"/>
    <w:rsid w:val="00D61141"/>
    <w:rsid w:val="00D64B2D"/>
    <w:rsid w:val="00D659CB"/>
    <w:rsid w:val="00D71088"/>
    <w:rsid w:val="00D9750F"/>
    <w:rsid w:val="00DA1A45"/>
    <w:rsid w:val="00DA222D"/>
    <w:rsid w:val="00DB0956"/>
    <w:rsid w:val="00DB5A68"/>
    <w:rsid w:val="00DD077A"/>
    <w:rsid w:val="00DD68D5"/>
    <w:rsid w:val="00DE4F32"/>
    <w:rsid w:val="00DE7B44"/>
    <w:rsid w:val="00DF59E3"/>
    <w:rsid w:val="00DF5CFB"/>
    <w:rsid w:val="00E00EDD"/>
    <w:rsid w:val="00E050CF"/>
    <w:rsid w:val="00E07AF8"/>
    <w:rsid w:val="00E13BAB"/>
    <w:rsid w:val="00E2526B"/>
    <w:rsid w:val="00E2649C"/>
    <w:rsid w:val="00E317FD"/>
    <w:rsid w:val="00E334F1"/>
    <w:rsid w:val="00E35BDB"/>
    <w:rsid w:val="00E421C5"/>
    <w:rsid w:val="00E4368D"/>
    <w:rsid w:val="00E461A5"/>
    <w:rsid w:val="00E71F29"/>
    <w:rsid w:val="00E82C94"/>
    <w:rsid w:val="00E8391F"/>
    <w:rsid w:val="00E922B4"/>
    <w:rsid w:val="00E9505D"/>
    <w:rsid w:val="00EA19A2"/>
    <w:rsid w:val="00EA3F19"/>
    <w:rsid w:val="00EA4DBD"/>
    <w:rsid w:val="00ED78FF"/>
    <w:rsid w:val="00EE5BF3"/>
    <w:rsid w:val="00EF01C6"/>
    <w:rsid w:val="00EF398F"/>
    <w:rsid w:val="00EF510C"/>
    <w:rsid w:val="00F14E44"/>
    <w:rsid w:val="00F1716A"/>
    <w:rsid w:val="00F21E7E"/>
    <w:rsid w:val="00F2292E"/>
    <w:rsid w:val="00F36975"/>
    <w:rsid w:val="00F61755"/>
    <w:rsid w:val="00F702C8"/>
    <w:rsid w:val="00F81BF7"/>
    <w:rsid w:val="00F92D40"/>
    <w:rsid w:val="00FB317B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10D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68D"/>
    <w:pPr>
      <w:spacing w:after="100"/>
      <w:jc w:val="both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676684"/>
    <w:pPr>
      <w:keepNext/>
      <w:keepLines/>
      <w:numPr>
        <w:numId w:val="12"/>
      </w:numPr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84"/>
    <w:pPr>
      <w:keepNext/>
      <w:keepLines/>
      <w:numPr>
        <w:ilvl w:val="1"/>
        <w:numId w:val="12"/>
      </w:numPr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6684"/>
    <w:pPr>
      <w:keepNext/>
      <w:keepLines/>
      <w:numPr>
        <w:ilvl w:val="2"/>
        <w:numId w:val="12"/>
      </w:numPr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6F59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8B4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F19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1FD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1FD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2586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684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76684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6684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E6F59"/>
    <w:rPr>
      <w:rFonts w:ascii="HelveticaNeueLT Std Med Cn" w:eastAsiaTheme="majorEastAsia" w:hAnsi="HelveticaNeueLT Std Med Cn" w:cstheme="majorBidi"/>
    </w:rPr>
  </w:style>
  <w:style w:type="character" w:customStyle="1" w:styleId="Titre5Car">
    <w:name w:val="Titre 5 Car"/>
    <w:basedOn w:val="Policepardfaut"/>
    <w:link w:val="Titre5"/>
    <w:uiPriority w:val="9"/>
    <w:rsid w:val="00B858B4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EA3F19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Titre7Car">
    <w:name w:val="Titre 7 Car"/>
    <w:basedOn w:val="Policepardfaut"/>
    <w:link w:val="Titre7"/>
    <w:uiPriority w:val="9"/>
    <w:rsid w:val="00A41FD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Titre8Car">
    <w:name w:val="Titre 8 Car"/>
    <w:basedOn w:val="Policepardfaut"/>
    <w:link w:val="Titre8"/>
    <w:uiPriority w:val="9"/>
    <w:rsid w:val="00A41FD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22586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En-tte">
    <w:name w:val="header"/>
    <w:basedOn w:val="Normal"/>
    <w:link w:val="En-tteCar"/>
    <w:autoRedefine/>
    <w:uiPriority w:val="99"/>
    <w:unhideWhenUsed/>
    <w:qFormat/>
    <w:rsid w:val="0080441E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80441E"/>
    <w:rPr>
      <w:caps/>
      <w:color w:val="FFFFFF" w:themeColor="background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9750F"/>
    <w:pPr>
      <w:tabs>
        <w:tab w:val="center" w:pos="4680"/>
        <w:tab w:val="right" w:pos="9360"/>
      </w:tabs>
      <w:spacing w:after="0" w:line="240" w:lineRule="auto"/>
      <w:jc w:val="right"/>
    </w:pPr>
    <w:rPr>
      <w:color w:val="CE1126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D9750F"/>
    <w:rPr>
      <w:color w:val="CE1126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631971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reCar">
    <w:name w:val="Titre Car"/>
    <w:basedOn w:val="Policepardfaut"/>
    <w:link w:val="Titre"/>
    <w:uiPriority w:val="10"/>
    <w:rsid w:val="00631971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6EA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16EA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Accentuationlgre">
    <w:name w:val="Subtle Emphasis"/>
    <w:basedOn w:val="Policepardfaut"/>
    <w:uiPriority w:val="19"/>
    <w:qFormat/>
    <w:rsid w:val="0014028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1C484E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C484E"/>
    <w:rPr>
      <w:b/>
      <w:bCs/>
      <w:i/>
      <w:iCs/>
      <w:color w:val="4F81BD" w:themeColor="accent1"/>
    </w:rPr>
  </w:style>
  <w:style w:type="paragraph" w:styleId="Signature">
    <w:name w:val="Signature"/>
    <w:basedOn w:val="Normal"/>
    <w:link w:val="SignatureCar"/>
    <w:uiPriority w:val="99"/>
    <w:unhideWhenUsed/>
    <w:rsid w:val="00B66F98"/>
    <w:pPr>
      <w:spacing w:before="200" w:after="0" w:line="240" w:lineRule="auto"/>
      <w:ind w:left="567"/>
      <w:jc w:val="left"/>
    </w:pPr>
    <w:rPr>
      <w:sz w:val="30"/>
    </w:rPr>
  </w:style>
  <w:style w:type="character" w:customStyle="1" w:styleId="SignatureCar">
    <w:name w:val="Signature Car"/>
    <w:basedOn w:val="Policepardfaut"/>
    <w:link w:val="Signature"/>
    <w:uiPriority w:val="99"/>
    <w:rsid w:val="00B66F98"/>
    <w:rPr>
      <w:sz w:val="30"/>
    </w:rPr>
  </w:style>
  <w:style w:type="paragraph" w:styleId="Listepuces">
    <w:name w:val="List Bullet"/>
    <w:basedOn w:val="Normal"/>
    <w:uiPriority w:val="99"/>
    <w:unhideWhenUsed/>
    <w:rsid w:val="0095784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623ED0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957846"/>
    <w:pPr>
      <w:numPr>
        <w:numId w:val="2"/>
      </w:numPr>
      <w:contextualSpacing/>
    </w:pPr>
  </w:style>
  <w:style w:type="character" w:styleId="Numrodeligne">
    <w:name w:val="line number"/>
    <w:basedOn w:val="Policepardfaut"/>
    <w:uiPriority w:val="99"/>
    <w:unhideWhenUsed/>
    <w:rsid w:val="00957846"/>
  </w:style>
  <w:style w:type="paragraph" w:styleId="Liste">
    <w:name w:val="List"/>
    <w:basedOn w:val="Normal"/>
    <w:uiPriority w:val="99"/>
    <w:unhideWhenUsed/>
    <w:rsid w:val="00957846"/>
    <w:pPr>
      <w:ind w:left="283" w:hanging="283"/>
      <w:contextualSpacing/>
    </w:pPr>
  </w:style>
  <w:style w:type="paragraph" w:styleId="Liste4">
    <w:name w:val="List 4"/>
    <w:basedOn w:val="Normal"/>
    <w:uiPriority w:val="99"/>
    <w:unhideWhenUsed/>
    <w:rsid w:val="00957846"/>
    <w:pPr>
      <w:ind w:left="1132" w:hanging="283"/>
      <w:contextualSpacing/>
    </w:pPr>
  </w:style>
  <w:style w:type="paragraph" w:styleId="Listepuces4">
    <w:name w:val="List Bullet 4"/>
    <w:basedOn w:val="Normal"/>
    <w:uiPriority w:val="99"/>
    <w:unhideWhenUsed/>
    <w:rsid w:val="00957846"/>
    <w:pPr>
      <w:numPr>
        <w:numId w:val="3"/>
      </w:numPr>
      <w:tabs>
        <w:tab w:val="num" w:pos="1209"/>
      </w:tabs>
      <w:contextualSpacing/>
    </w:pPr>
  </w:style>
  <w:style w:type="character" w:styleId="lev">
    <w:name w:val="Strong"/>
    <w:basedOn w:val="Policepardfaut"/>
    <w:uiPriority w:val="22"/>
    <w:qFormat/>
    <w:rsid w:val="00244957"/>
    <w:rPr>
      <w:b/>
      <w:bCs/>
    </w:rPr>
  </w:style>
  <w:style w:type="paragraph" w:styleId="En-ttedetabledesmatires">
    <w:name w:val="TOC Heading"/>
    <w:next w:val="Normal"/>
    <w:uiPriority w:val="39"/>
    <w:unhideWhenUsed/>
    <w:qFormat/>
    <w:rsid w:val="00B5732D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13BAB"/>
    <w:pPr>
      <w:spacing w:before="120" w:after="0"/>
      <w:jc w:val="left"/>
    </w:pPr>
    <w:rPr>
      <w:rFonts w:ascii="HelveticaNeueLT Std Cn" w:hAnsi="HelveticaNeueLT Std Cn"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43996"/>
    <w:pPr>
      <w:spacing w:after="0"/>
      <w:ind w:left="221"/>
      <w:jc w:val="left"/>
    </w:pPr>
    <w:rPr>
      <w:rFonts w:ascii="HelveticaNeueLT Std Cn" w:hAnsi="HelveticaNeueLT Std Cn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B43996"/>
    <w:pPr>
      <w:spacing w:after="0"/>
      <w:ind w:left="660"/>
      <w:jc w:val="left"/>
    </w:pPr>
    <w:rPr>
      <w:rFonts w:ascii="HelveticaNeueLT Std Cn" w:hAnsi="HelveticaNeueLT Std Cn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3996"/>
    <w:pPr>
      <w:spacing w:after="0"/>
      <w:ind w:left="442"/>
      <w:jc w:val="left"/>
    </w:pPr>
    <w:rPr>
      <w:rFonts w:ascii="HelveticaNeueLT Std Cn" w:hAnsi="HelveticaNeueLT Std Cn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114C"/>
    <w:pPr>
      <w:spacing w:after="0"/>
      <w:ind w:left="880"/>
      <w:jc w:val="left"/>
    </w:pPr>
    <w:rPr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3114C"/>
    <w:pPr>
      <w:spacing w:after="0"/>
      <w:ind w:left="1100"/>
      <w:jc w:val="left"/>
    </w:pPr>
    <w:rPr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35C8C"/>
    <w:pPr>
      <w:spacing w:after="0"/>
      <w:ind w:left="1320"/>
      <w:jc w:val="left"/>
    </w:pPr>
    <w:rPr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09211F"/>
    <w:pPr>
      <w:jc w:val="left"/>
    </w:pPr>
  </w:style>
  <w:style w:type="character" w:customStyle="1" w:styleId="CorpsdetexteCar">
    <w:name w:val="Corps de texte Car"/>
    <w:basedOn w:val="Policepardfaut"/>
    <w:link w:val="Corpsdetexte"/>
    <w:uiPriority w:val="99"/>
    <w:rsid w:val="0009211F"/>
    <w:rPr>
      <w:sz w:val="18"/>
    </w:rPr>
  </w:style>
  <w:style w:type="paragraph" w:styleId="Corpsdetexte2">
    <w:name w:val="Body Text 2"/>
    <w:basedOn w:val="Normal"/>
    <w:link w:val="Corpsdetexte2Car"/>
    <w:uiPriority w:val="99"/>
    <w:unhideWhenUsed/>
    <w:rsid w:val="00B43996"/>
    <w:rPr>
      <w:sz w:val="14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43996"/>
    <w:rPr>
      <w:sz w:val="14"/>
    </w:rPr>
  </w:style>
  <w:style w:type="paragraph" w:styleId="Textedebulles">
    <w:name w:val="Balloon Text"/>
    <w:basedOn w:val="Normal"/>
    <w:link w:val="TextedebullesCar"/>
    <w:uiPriority w:val="99"/>
    <w:unhideWhenUsed/>
    <w:rsid w:val="00B3114C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114C"/>
    <w:rPr>
      <w:rFonts w:ascii="Lucida Grande" w:hAnsi="Lucida Grande" w:cs="Lucida Grande"/>
      <w:sz w:val="18"/>
      <w:szCs w:val="18"/>
    </w:rPr>
  </w:style>
  <w:style w:type="paragraph" w:styleId="Normalcentr">
    <w:name w:val="Block Text"/>
    <w:basedOn w:val="Normal"/>
    <w:uiPriority w:val="99"/>
    <w:unhideWhenUsed/>
    <w:rsid w:val="00D9750F"/>
    <w:pPr>
      <w:pBdr>
        <w:top w:val="single" w:sz="6" w:space="10" w:color="1B4298"/>
        <w:left w:val="single" w:sz="6" w:space="10" w:color="1B4298"/>
        <w:bottom w:val="single" w:sz="6" w:space="10" w:color="1B4298"/>
        <w:right w:val="single" w:sz="6" w:space="10" w:color="1B4298"/>
      </w:pBdr>
      <w:spacing w:after="60" w:line="300" w:lineRule="auto"/>
      <w:ind w:left="851" w:right="851"/>
      <w:jc w:val="left"/>
    </w:pPr>
    <w:rPr>
      <w:rFonts w:ascii="Courier New" w:eastAsiaTheme="minorEastAsia" w:hAnsi="Courier New"/>
      <w:iCs/>
      <w:color w:val="1B4298"/>
      <w:sz w:val="16"/>
      <w:szCs w:val="18"/>
    </w:rPr>
  </w:style>
  <w:style w:type="paragraph" w:styleId="Formuledepolitesse">
    <w:name w:val="Closing"/>
    <w:basedOn w:val="Normal"/>
    <w:link w:val="FormuledepolitesseCar"/>
    <w:uiPriority w:val="99"/>
    <w:unhideWhenUsed/>
    <w:rsid w:val="00B3114C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B3114C"/>
  </w:style>
  <w:style w:type="paragraph" w:styleId="Lgende">
    <w:name w:val="caption"/>
    <w:basedOn w:val="Normal"/>
    <w:next w:val="Normal"/>
    <w:uiPriority w:val="35"/>
    <w:unhideWhenUsed/>
    <w:rsid w:val="00EF510C"/>
    <w:pPr>
      <w:numPr>
        <w:numId w:val="9"/>
      </w:numPr>
      <w:spacing w:after="200" w:line="240" w:lineRule="auto"/>
    </w:pPr>
    <w:rPr>
      <w:b/>
      <w:bCs/>
      <w:color w:val="1B4298"/>
      <w:sz w:val="16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EA4DBD"/>
  </w:style>
  <w:style w:type="paragraph" w:styleId="NormalWeb">
    <w:name w:val="Normal (Web)"/>
    <w:basedOn w:val="Normal"/>
    <w:uiPriority w:val="99"/>
    <w:semiHidden/>
    <w:unhideWhenUsed/>
    <w:rsid w:val="007F756E"/>
    <w:pPr>
      <w:spacing w:before="100" w:beforeAutospacing="1" w:afterAutospacing="1" w:line="240" w:lineRule="auto"/>
      <w:jc w:val="left"/>
    </w:pPr>
    <w:rPr>
      <w:rFonts w:ascii="Times" w:hAnsi="Times" w:cs="Times New Roman"/>
      <w:szCs w:val="20"/>
    </w:rPr>
  </w:style>
  <w:style w:type="paragraph" w:styleId="Listepuces5">
    <w:name w:val="List Bullet 5"/>
    <w:basedOn w:val="Normal"/>
    <w:uiPriority w:val="99"/>
    <w:unhideWhenUsed/>
    <w:rsid w:val="00D659CB"/>
    <w:pPr>
      <w:numPr>
        <w:numId w:val="4"/>
      </w:numPr>
      <w:contextualSpacing/>
    </w:pPr>
  </w:style>
  <w:style w:type="paragraph" w:customStyle="1" w:styleId="ListHeading1">
    <w:name w:val="List Heading 1"/>
    <w:basedOn w:val="Normal"/>
    <w:next w:val="Normal"/>
    <w:qFormat/>
    <w:rsid w:val="00E4368D"/>
    <w:pPr>
      <w:keepNext/>
      <w:spacing w:before="360"/>
      <w:jc w:val="left"/>
    </w:pPr>
    <w:rPr>
      <w:rFonts w:ascii="HelveticaNeueLT Std Med Cn" w:eastAsia="MS Mincho" w:hAnsi="HelveticaNeueLT Std Med Cn" w:cs="Times New Roman"/>
      <w:color w:val="CC2027"/>
      <w:sz w:val="30"/>
      <w:szCs w:val="36"/>
    </w:rPr>
  </w:style>
  <w:style w:type="paragraph" w:customStyle="1" w:styleId="ListHeading2">
    <w:name w:val="List Heading 2"/>
    <w:basedOn w:val="Normal"/>
    <w:next w:val="Normal"/>
    <w:qFormat/>
    <w:rsid w:val="00BB441E"/>
    <w:pPr>
      <w:keepNext/>
      <w:spacing w:before="32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BB441E"/>
    <w:pPr>
      <w:spacing w:before="26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26"/>
      <w:szCs w:val="26"/>
    </w:rPr>
  </w:style>
  <w:style w:type="paragraph" w:styleId="Listenumros">
    <w:name w:val="List Number"/>
    <w:basedOn w:val="Normal"/>
    <w:uiPriority w:val="99"/>
    <w:unhideWhenUsed/>
    <w:rsid w:val="00184BFF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184BFF"/>
    <w:pPr>
      <w:numPr>
        <w:numId w:val="6"/>
      </w:numPr>
      <w:contextualSpacing/>
    </w:pPr>
  </w:style>
  <w:style w:type="paragraph" w:styleId="TM8">
    <w:name w:val="toc 8"/>
    <w:basedOn w:val="Normal"/>
    <w:next w:val="Normal"/>
    <w:autoRedefine/>
    <w:uiPriority w:val="39"/>
    <w:unhideWhenUsed/>
    <w:rsid w:val="00E13BAB"/>
    <w:pPr>
      <w:spacing w:after="0"/>
      <w:ind w:left="1540"/>
      <w:jc w:val="left"/>
    </w:pPr>
    <w:rPr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3BAB"/>
    <w:pPr>
      <w:spacing w:after="0"/>
      <w:ind w:left="1760"/>
      <w:jc w:val="left"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522586"/>
    <w:rPr>
      <w:color w:val="CE1126"/>
      <w:u w:val="single"/>
    </w:rPr>
  </w:style>
  <w:style w:type="table" w:styleId="Grilledutableau">
    <w:name w:val="Table Grid"/>
    <w:basedOn w:val="TableauNormal"/>
    <w:uiPriority w:val="59"/>
    <w:rsid w:val="003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uiPriority w:val="99"/>
    <w:unhideWhenUsed/>
    <w:rsid w:val="004E012B"/>
    <w:pPr>
      <w:spacing w:before="200" w:after="200" w:line="360" w:lineRule="auto"/>
      <w:jc w:val="right"/>
    </w:pPr>
    <w:rPr>
      <w:sz w:val="2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4E012B"/>
    <w:rPr>
      <w:sz w:val="26"/>
      <w:szCs w:val="16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5614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4E012B"/>
    <w:pPr>
      <w:spacing w:after="120" w:line="48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4E01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16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614CF"/>
    <w:rPr>
      <w:rFonts w:ascii="Times New Roman" w:eastAsia="MS Mincho" w:hAnsi="Times New Roman" w:cs="Times New Roman"/>
      <w:sz w:val="16"/>
      <w:szCs w:val="16"/>
      <w:lang w:eastAsia="ja-JP"/>
    </w:rPr>
  </w:style>
  <w:style w:type="paragraph" w:customStyle="1" w:styleId="Chapter">
    <w:name w:val="Chapter"/>
    <w:qFormat/>
    <w:rsid w:val="00DA222D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styleId="Listecontinue">
    <w:name w:val="List Continue"/>
    <w:basedOn w:val="Normal"/>
    <w:uiPriority w:val="99"/>
    <w:unhideWhenUsed/>
    <w:rsid w:val="00623ED0"/>
    <w:pPr>
      <w:spacing w:after="120"/>
      <w:ind w:left="283"/>
      <w:contextualSpacing/>
    </w:pPr>
  </w:style>
  <w:style w:type="paragraph" w:customStyle="1" w:styleId="Table">
    <w:name w:val="Table"/>
    <w:basedOn w:val="Lgende"/>
    <w:qFormat/>
    <w:rsid w:val="00EF510C"/>
    <w:pPr>
      <w:numPr>
        <w:numId w:val="8"/>
      </w:numPr>
    </w:pPr>
  </w:style>
  <w:style w:type="table" w:customStyle="1" w:styleId="Trameclaire-Accent11">
    <w:name w:val="Trame claire - Accent 11"/>
    <w:basedOn w:val="TableauNormal"/>
    <w:uiPriority w:val="60"/>
    <w:rsid w:val="005D7F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umrodepage">
    <w:name w:val="page number"/>
    <w:basedOn w:val="Policepardfaut"/>
    <w:uiPriority w:val="99"/>
    <w:semiHidden/>
    <w:unhideWhenUsed/>
    <w:rsid w:val="005D7FF0"/>
  </w:style>
  <w:style w:type="paragraph" w:styleId="Sansinterligne">
    <w:name w:val="No Spacing"/>
    <w:link w:val="SansinterligneCar"/>
    <w:qFormat/>
    <w:rsid w:val="00706528"/>
    <w:pPr>
      <w:spacing w:after="0" w:line="240" w:lineRule="auto"/>
    </w:pPr>
    <w:rPr>
      <w:rFonts w:ascii="PMingLiU" w:eastAsiaTheme="minorEastAsia" w:hAnsi="PMingLiU"/>
    </w:rPr>
  </w:style>
  <w:style w:type="character" w:customStyle="1" w:styleId="SansinterligneCar">
    <w:name w:val="Sans interligne Car"/>
    <w:basedOn w:val="Policepardfaut"/>
    <w:link w:val="Sansinterligne"/>
    <w:rsid w:val="00706528"/>
    <w:rPr>
      <w:rFonts w:ascii="PMingLiU" w:eastAsiaTheme="minorEastAsia" w:hAnsi="PMingLiU"/>
    </w:rPr>
  </w:style>
  <w:style w:type="character" w:styleId="Lienhypertextesuivivisit">
    <w:name w:val="FollowedHyperlink"/>
    <w:basedOn w:val="Policepardfaut"/>
    <w:uiPriority w:val="99"/>
    <w:semiHidden/>
    <w:unhideWhenUsed/>
    <w:rsid w:val="00D9750F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E922B4"/>
    <w:pPr>
      <w:shd w:val="clear" w:color="auto" w:fill="D9D9D9" w:themeFill="background1" w:themeFillShade="D9"/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</w:tabs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2A00FF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EA19A2"/>
    <w:pPr>
      <w:ind w:left="720"/>
      <w:contextualSpacing/>
    </w:pPr>
  </w:style>
  <w:style w:type="paragraph" w:customStyle="1" w:styleId="Requirement">
    <w:name w:val="Requirement"/>
    <w:basedOn w:val="Normal"/>
    <w:link w:val="RequirementCar"/>
    <w:qFormat/>
    <w:rsid w:val="004A56E1"/>
    <w:pPr>
      <w:keepNext/>
      <w:keepLines/>
      <w:numPr>
        <w:ilvl w:val="1"/>
        <w:numId w:val="11"/>
      </w:numPr>
      <w:spacing w:after="0"/>
    </w:pPr>
    <w:rPr>
      <w:i/>
      <w:sz w:val="16"/>
      <w:szCs w:val="16"/>
      <w:lang w:val="nl-BE"/>
    </w:rPr>
  </w:style>
  <w:style w:type="character" w:customStyle="1" w:styleId="RequirementCar">
    <w:name w:val="Requirement Car"/>
    <w:basedOn w:val="Policepardfaut"/>
    <w:link w:val="Requirement"/>
    <w:rsid w:val="004A56E1"/>
    <w:rPr>
      <w:i/>
      <w:sz w:val="16"/>
      <w:szCs w:val="16"/>
      <w:lang w:val="nl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14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omment">
    <w:name w:val="comment"/>
    <w:basedOn w:val="Policepardfaut"/>
    <w:rsid w:val="00B20144"/>
  </w:style>
  <w:style w:type="character" w:customStyle="1" w:styleId="start-tag">
    <w:name w:val="start-tag"/>
    <w:basedOn w:val="Policepardfaut"/>
    <w:rsid w:val="00B20144"/>
  </w:style>
  <w:style w:type="character" w:customStyle="1" w:styleId="attribute-name">
    <w:name w:val="attribute-name"/>
    <w:basedOn w:val="Policepardfaut"/>
    <w:rsid w:val="00B20144"/>
  </w:style>
  <w:style w:type="character" w:customStyle="1" w:styleId="end-tag">
    <w:name w:val="end-tag"/>
    <w:basedOn w:val="Policepardfaut"/>
    <w:rsid w:val="00B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52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5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43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7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3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0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9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3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71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1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6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70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6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622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2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41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66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86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9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3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0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23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98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09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69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0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9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65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0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906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192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7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3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9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3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81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4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0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19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3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2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2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61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9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56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64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9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5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6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2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7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5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m\Google%20Drive\templates\02-A4%202013%2003%2027%20Template%20Long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0AA1-EFE8-40C6-BA44-26C2D7585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B9E92-AB93-4360-8B21-3190DF0A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02-A4 2013 03 27 Template LongContent.dotx</Template>
  <TotalTime>0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Meteor</vt:lpstr>
    </vt:vector>
  </TitlesOfParts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</dc:title>
  <dc:creator/>
  <cp:lastModifiedBy/>
  <cp:revision>1</cp:revision>
  <dcterms:created xsi:type="dcterms:W3CDTF">2014-10-31T21:41:00Z</dcterms:created>
  <dcterms:modified xsi:type="dcterms:W3CDTF">2019-10-24T21:20:00Z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TC032971369991</vt:lpwstr>
  </property>
</Properties>
</file>